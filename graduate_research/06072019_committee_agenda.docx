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alias w:val="Enter Organization/Committee Name:"/>
        <w:tag w:val="Enter Organization/Committee Name:"/>
        <w:id w:val="976303765"/>
        <w:placeholder>
          <w:docPart w:val="1213E068A6CF4928AB287BD24A1B152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4793D6AC" w14:textId="6C9FA352" w:rsidR="009A34F6" w:rsidRPr="007A4372" w:rsidRDefault="007A4372" w:rsidP="005578C9">
          <w:pPr>
            <w:pStyle w:val="Organization"/>
            <w:rPr>
              <w:rFonts w:ascii="Arial" w:hAnsi="Arial" w:cs="Arial"/>
            </w:rPr>
          </w:pPr>
          <w:r w:rsidRPr="007A4372">
            <w:rPr>
              <w:rFonts w:ascii="Arial" w:hAnsi="Arial" w:cs="Arial"/>
            </w:rPr>
            <w:t>Informal Committee Meeting for Mel Moreno</w:t>
          </w:r>
        </w:p>
      </w:sdtContent>
    </w:sdt>
    <w:p w14:paraId="0D9F70AF" w14:textId="50A85F52" w:rsidR="00913F9D" w:rsidRPr="007A4372" w:rsidRDefault="003B70DD" w:rsidP="00913F9D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10:00-11:00 AM</w:t>
      </w:r>
    </w:p>
    <w:p w14:paraId="38B2A824" w14:textId="1762B5F8" w:rsidR="00913F9D" w:rsidRPr="007A4372" w:rsidRDefault="00D42319" w:rsidP="00913F9D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date:"/>
          <w:tag w:val="Enter date:"/>
          <w:id w:val="-1605562503"/>
          <w:placeholder>
            <w:docPart w:val="5EDF54C3D3374EA0810C3DC32098A13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7A4372" w:rsidRPr="007A4372">
            <w:rPr>
              <w:rFonts w:ascii="Arial" w:hAnsi="Arial" w:cs="Arial"/>
            </w:rPr>
            <w:t>June 7, 2019</w:t>
          </w:r>
        </w:sdtContent>
      </w:sdt>
    </w:p>
    <w:p w14:paraId="6F69B57D" w14:textId="77777777" w:rsidR="003B70DD" w:rsidRDefault="003B70DD" w:rsidP="0012244C">
      <w:pPr>
        <w:pStyle w:val="Heading2"/>
        <w:rPr>
          <w:rFonts w:ascii="Arial" w:hAnsi="Arial" w:cs="Arial"/>
        </w:rPr>
      </w:pPr>
    </w:p>
    <w:p w14:paraId="38E93A41" w14:textId="52C1C9DB" w:rsidR="009A34F6" w:rsidRPr="007A4372" w:rsidRDefault="007A4372" w:rsidP="0012244C">
      <w:pPr>
        <w:pStyle w:val="Heading2"/>
        <w:rPr>
          <w:rFonts w:ascii="Arial" w:hAnsi="Arial" w:cs="Arial"/>
        </w:rPr>
      </w:pPr>
      <w:r w:rsidRPr="007A4372">
        <w:rPr>
          <w:rFonts w:ascii="Arial" w:hAnsi="Arial" w:cs="Arial"/>
        </w:rPr>
        <w:t xml:space="preserve">Intro to Chapter 1 </w:t>
      </w:r>
    </w:p>
    <w:p w14:paraId="5998B86B" w14:textId="09495A63" w:rsidR="007A4372" w:rsidRPr="007A4372" w:rsidRDefault="007A4372" w:rsidP="007A437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7A4372">
        <w:rPr>
          <w:rFonts w:ascii="Arial" w:hAnsi="Arial" w:cs="Arial"/>
        </w:rPr>
        <w:t>Overview of Chapter</w:t>
      </w:r>
      <w:r w:rsidR="00D20146">
        <w:rPr>
          <w:rFonts w:ascii="Arial" w:hAnsi="Arial" w:cs="Arial"/>
        </w:rPr>
        <w:t xml:space="preserve"> 1</w:t>
      </w:r>
      <w:bookmarkStart w:id="0" w:name="_GoBack"/>
      <w:bookmarkEnd w:id="0"/>
    </w:p>
    <w:p w14:paraId="53581095" w14:textId="38C4D3C6" w:rsidR="007A4372" w:rsidRPr="007A4372" w:rsidRDefault="007A4372" w:rsidP="007A4372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proofErr w:type="gramStart"/>
      <w:r w:rsidRPr="007A4372">
        <w:rPr>
          <w:rFonts w:ascii="Arial" w:hAnsi="Arial" w:cs="Arial"/>
        </w:rPr>
        <w:t>Brief summary</w:t>
      </w:r>
      <w:proofErr w:type="gramEnd"/>
      <w:r w:rsidRPr="007A4372">
        <w:rPr>
          <w:rFonts w:ascii="Arial" w:hAnsi="Arial" w:cs="Arial"/>
        </w:rPr>
        <w:t xml:space="preserve"> data management and other workflow projects for Lone Cabbage Reef Restoration</w:t>
      </w:r>
    </w:p>
    <w:p w14:paraId="71FD3036" w14:textId="0040695A" w:rsidR="007A4372" w:rsidRPr="007A4372" w:rsidRDefault="007A4372" w:rsidP="007A437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7A4372">
        <w:rPr>
          <w:rFonts w:ascii="Arial" w:hAnsi="Arial" w:cs="Arial"/>
        </w:rPr>
        <w:t>water quality</w:t>
      </w:r>
    </w:p>
    <w:p w14:paraId="421652D9" w14:textId="530A7B00" w:rsidR="007A4372" w:rsidRPr="007A4372" w:rsidRDefault="007A4372" w:rsidP="007A4372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7A4372">
        <w:rPr>
          <w:rFonts w:ascii="Arial" w:hAnsi="Arial" w:cs="Arial"/>
        </w:rPr>
        <w:t>inundation</w:t>
      </w:r>
    </w:p>
    <w:p w14:paraId="5AAFA624" w14:textId="0F333FFD" w:rsidR="007A4372" w:rsidRPr="007A4372" w:rsidRDefault="007A4372" w:rsidP="005578C9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 w:rsidRPr="007A4372">
        <w:rPr>
          <w:rFonts w:ascii="Arial" w:hAnsi="Arial" w:cs="Arial"/>
        </w:rPr>
        <w:t>density</w:t>
      </w:r>
    </w:p>
    <w:p w14:paraId="7231D2DC" w14:textId="7D5EDFB0" w:rsidR="009A34F6" w:rsidRPr="007A4372" w:rsidRDefault="007A4372" w:rsidP="005578C9">
      <w:pPr>
        <w:pStyle w:val="Heading2"/>
        <w:rPr>
          <w:rFonts w:ascii="Arial" w:hAnsi="Arial" w:cs="Arial"/>
        </w:rPr>
      </w:pPr>
      <w:r w:rsidRPr="007A4372">
        <w:rPr>
          <w:rFonts w:ascii="Arial" w:hAnsi="Arial" w:cs="Arial"/>
        </w:rPr>
        <w:t>Chapter 2</w:t>
      </w:r>
    </w:p>
    <w:p w14:paraId="3BB86889" w14:textId="3780E6D9" w:rsidR="007A4372" w:rsidRDefault="007A4372" w:rsidP="007A437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7A4372">
        <w:rPr>
          <w:rFonts w:ascii="Arial" w:hAnsi="Arial" w:cs="Arial"/>
        </w:rPr>
        <w:t>Input from committee on what is feasible to accomplish</w:t>
      </w:r>
      <w:r w:rsidR="003B70DD">
        <w:rPr>
          <w:rFonts w:ascii="Arial" w:hAnsi="Arial" w:cs="Arial"/>
        </w:rPr>
        <w:t xml:space="preserve"> with mapping</w:t>
      </w:r>
    </w:p>
    <w:p w14:paraId="0A30CBA6" w14:textId="6AAC550C" w:rsidR="003B70DD" w:rsidRPr="003B70DD" w:rsidRDefault="003B70DD" w:rsidP="003B70D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Input into spatial area needed for analysis</w:t>
      </w:r>
    </w:p>
    <w:p w14:paraId="68534E3E" w14:textId="7B586BE9" w:rsidR="003B70DD" w:rsidRDefault="003B70DD" w:rsidP="003B70DD">
      <w:pPr>
        <w:rPr>
          <w:rFonts w:ascii="Arial" w:hAnsi="Arial" w:cs="Arial"/>
          <w:b/>
        </w:rPr>
      </w:pPr>
      <w:r w:rsidRPr="003B70DD">
        <w:rPr>
          <w:rFonts w:ascii="Arial" w:hAnsi="Arial" w:cs="Arial"/>
          <w:b/>
        </w:rPr>
        <w:t>Plan of Study</w:t>
      </w:r>
    </w:p>
    <w:p w14:paraId="59B2F5DC" w14:textId="28F99617" w:rsidR="003B70DD" w:rsidRPr="003B70DD" w:rsidRDefault="003B70DD" w:rsidP="003B70DD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Discuss courses and semesters</w:t>
      </w:r>
      <w:r w:rsidR="00D20146">
        <w:rPr>
          <w:rFonts w:ascii="Arial" w:hAnsi="Arial" w:cs="Arial"/>
        </w:rPr>
        <w:t xml:space="preserve"> plan of study</w:t>
      </w:r>
    </w:p>
    <w:p w14:paraId="5935077C" w14:textId="55A3A7E0" w:rsidR="003B70DD" w:rsidRPr="003B70DD" w:rsidRDefault="003B70DD" w:rsidP="003B70DD">
      <w:pPr>
        <w:pStyle w:val="ListParagraph"/>
        <w:numPr>
          <w:ilvl w:val="0"/>
          <w:numId w:val="1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Sign plan of study</w:t>
      </w:r>
      <w:r w:rsidR="00D201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turn into Karen Bray, SNRE</w:t>
      </w:r>
    </w:p>
    <w:p w14:paraId="4415C2F2" w14:textId="77777777" w:rsidR="003B70DD" w:rsidRPr="003B70DD" w:rsidRDefault="003B70DD" w:rsidP="003B70DD">
      <w:pPr>
        <w:pStyle w:val="ListParagraph"/>
        <w:rPr>
          <w:rFonts w:ascii="Arial" w:hAnsi="Arial" w:cs="Arial"/>
          <w:b/>
        </w:rPr>
      </w:pPr>
    </w:p>
    <w:p w14:paraId="4D9E2CC1" w14:textId="15421511" w:rsidR="007A4372" w:rsidRPr="003B70DD" w:rsidRDefault="003B70DD" w:rsidP="007A4372">
      <w:pPr>
        <w:rPr>
          <w:rFonts w:ascii="Arial" w:hAnsi="Arial" w:cs="Arial"/>
          <w:b/>
        </w:rPr>
      </w:pPr>
      <w:r w:rsidRPr="003B70DD">
        <w:rPr>
          <w:rFonts w:ascii="Arial" w:hAnsi="Arial" w:cs="Arial"/>
          <w:b/>
        </w:rPr>
        <w:t>Schedule next meeting</w:t>
      </w:r>
      <w:r w:rsidR="00D20146">
        <w:rPr>
          <w:rFonts w:ascii="Arial" w:hAnsi="Arial" w:cs="Arial"/>
          <w:b/>
        </w:rPr>
        <w:t xml:space="preserve"> </w:t>
      </w:r>
    </w:p>
    <w:p w14:paraId="3CA6A797" w14:textId="2A6802F9" w:rsidR="003B70DD" w:rsidRDefault="003B70DD" w:rsidP="003B70DD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a schedule for next meeting for proposal defense </w:t>
      </w:r>
    </w:p>
    <w:p w14:paraId="7346E08C" w14:textId="77777777" w:rsidR="003B70DD" w:rsidRPr="003B70DD" w:rsidRDefault="003B70DD" w:rsidP="003B70DD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Enter Attendee names:"/>
        <w:tag w:val="Enter Attendee names:"/>
        <w:id w:val="976303844"/>
        <w:placeholder>
          <w:docPart w:val="CDF460929F124150BCB4EC1311BF141D"/>
        </w:placeholder>
        <w:temporary/>
        <w:showingPlcHdr/>
        <w15:appearance w15:val="hidden"/>
      </w:sdtPr>
      <w:sdtEndPr/>
      <w:sdtContent>
        <w:p w14:paraId="7C7343EB" w14:textId="77777777" w:rsidR="009A34F6" w:rsidRPr="007A4372" w:rsidRDefault="00272ABC" w:rsidP="005578C9">
          <w:pPr>
            <w:rPr>
              <w:rFonts w:ascii="Arial" w:hAnsi="Arial" w:cs="Arial"/>
            </w:rPr>
          </w:pPr>
          <w:r w:rsidRPr="007A4372">
            <w:rPr>
              <w:rFonts w:ascii="Arial" w:hAnsi="Arial" w:cs="Arial"/>
              <w:b/>
              <w:iCs/>
            </w:rPr>
            <w:t>Attendee names</w:t>
          </w:r>
        </w:p>
      </w:sdtContent>
    </w:sdt>
    <w:p w14:paraId="527BB2F8" w14:textId="17B38F2F" w:rsidR="007A4372" w:rsidRPr="007A4372" w:rsidRDefault="007A4372" w:rsidP="007A4372">
      <w:pPr>
        <w:rPr>
          <w:rFonts w:ascii="Arial" w:hAnsi="Arial" w:cs="Arial"/>
        </w:rPr>
      </w:pPr>
      <w:r w:rsidRPr="007A4372">
        <w:rPr>
          <w:rFonts w:ascii="Arial" w:hAnsi="Arial" w:cs="Arial"/>
        </w:rPr>
        <w:t>Dr. Pete Adams</w:t>
      </w:r>
    </w:p>
    <w:p w14:paraId="5E88C0AF" w14:textId="0E5AF6E0" w:rsidR="007A4372" w:rsidRPr="007A4372" w:rsidRDefault="007A4372" w:rsidP="007A4372">
      <w:pPr>
        <w:rPr>
          <w:rFonts w:ascii="Arial" w:hAnsi="Arial" w:cs="Arial"/>
        </w:rPr>
      </w:pPr>
      <w:r w:rsidRPr="007A4372">
        <w:rPr>
          <w:rFonts w:ascii="Arial" w:hAnsi="Arial" w:cs="Arial"/>
        </w:rPr>
        <w:t xml:space="preserve">Joe </w:t>
      </w:r>
      <w:proofErr w:type="spellStart"/>
      <w:r w:rsidRPr="007A4372">
        <w:rPr>
          <w:rFonts w:ascii="Arial" w:hAnsi="Arial" w:cs="Arial"/>
        </w:rPr>
        <w:t>Authmuth</w:t>
      </w:r>
      <w:proofErr w:type="spellEnd"/>
    </w:p>
    <w:p w14:paraId="52BDACAA" w14:textId="54D618BB" w:rsidR="007A4372" w:rsidRPr="007A4372" w:rsidRDefault="007A4372" w:rsidP="007A4372">
      <w:pPr>
        <w:rPr>
          <w:rFonts w:ascii="Arial" w:hAnsi="Arial" w:cs="Arial"/>
        </w:rPr>
      </w:pPr>
      <w:r w:rsidRPr="007A4372">
        <w:rPr>
          <w:rFonts w:ascii="Arial" w:hAnsi="Arial" w:cs="Arial"/>
        </w:rPr>
        <w:t xml:space="preserve">Dr. Joann </w:t>
      </w:r>
      <w:proofErr w:type="spellStart"/>
      <w:r w:rsidRPr="007A4372">
        <w:rPr>
          <w:rFonts w:ascii="Arial" w:hAnsi="Arial" w:cs="Arial"/>
        </w:rPr>
        <w:t>Mossa</w:t>
      </w:r>
      <w:proofErr w:type="spellEnd"/>
    </w:p>
    <w:p w14:paraId="69BCCD2A" w14:textId="1B489391" w:rsidR="009A34F6" w:rsidRPr="007A4372" w:rsidRDefault="007A4372" w:rsidP="00017927">
      <w:pPr>
        <w:rPr>
          <w:rFonts w:ascii="Arial" w:hAnsi="Arial" w:cs="Arial"/>
        </w:rPr>
      </w:pPr>
      <w:r w:rsidRPr="007A4372">
        <w:rPr>
          <w:rFonts w:ascii="Arial" w:hAnsi="Arial" w:cs="Arial"/>
        </w:rPr>
        <w:t>Dr. Bill Pine</w:t>
      </w:r>
    </w:p>
    <w:sectPr w:rsidR="009A34F6" w:rsidRPr="007A4372" w:rsidSect="00A112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270C6" w14:textId="77777777" w:rsidR="00D42319" w:rsidRDefault="00D42319" w:rsidP="006261AC">
      <w:pPr>
        <w:spacing w:after="0" w:line="240" w:lineRule="auto"/>
      </w:pPr>
      <w:r>
        <w:separator/>
      </w:r>
    </w:p>
  </w:endnote>
  <w:endnote w:type="continuationSeparator" w:id="0">
    <w:p w14:paraId="36605E30" w14:textId="77777777" w:rsidR="00D42319" w:rsidRDefault="00D42319" w:rsidP="00626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80176" w14:textId="77777777" w:rsidR="00B93E5B" w:rsidRDefault="00B93E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9D8DC" w14:textId="77777777" w:rsidR="00B93E5B" w:rsidRDefault="00B93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2E0A6" w14:textId="77777777" w:rsidR="00B93E5B" w:rsidRDefault="00B93E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4D441" w14:textId="77777777" w:rsidR="00D42319" w:rsidRDefault="00D42319" w:rsidP="006261AC">
      <w:pPr>
        <w:spacing w:after="0" w:line="240" w:lineRule="auto"/>
      </w:pPr>
      <w:r>
        <w:separator/>
      </w:r>
    </w:p>
  </w:footnote>
  <w:footnote w:type="continuationSeparator" w:id="0">
    <w:p w14:paraId="5B77FB0D" w14:textId="77777777" w:rsidR="00D42319" w:rsidRDefault="00D42319" w:rsidP="00626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9FCF8" w14:textId="77777777" w:rsidR="00B93E5B" w:rsidRDefault="00B93E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5EDA9" w14:textId="77777777" w:rsidR="00B93E5B" w:rsidRDefault="00B93E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14F24" w14:textId="77777777" w:rsidR="00B93E5B" w:rsidRDefault="00B93E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1026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C2CC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5AA5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1C6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B3A932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63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1C53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B6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E52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8A3C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C097B"/>
    <w:multiLevelType w:val="hybridMultilevel"/>
    <w:tmpl w:val="6DF018D2"/>
    <w:lvl w:ilvl="0" w:tplc="9F54D5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C979B8"/>
    <w:multiLevelType w:val="hybridMultilevel"/>
    <w:tmpl w:val="5748C82E"/>
    <w:lvl w:ilvl="0" w:tplc="12C2FC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72"/>
    <w:rsid w:val="00017927"/>
    <w:rsid w:val="000534FF"/>
    <w:rsid w:val="0012244C"/>
    <w:rsid w:val="001B4272"/>
    <w:rsid w:val="00272ABC"/>
    <w:rsid w:val="002F19D5"/>
    <w:rsid w:val="003164F3"/>
    <w:rsid w:val="00316C23"/>
    <w:rsid w:val="003B70DD"/>
    <w:rsid w:val="003C02F6"/>
    <w:rsid w:val="005578C9"/>
    <w:rsid w:val="00564B60"/>
    <w:rsid w:val="005D2B86"/>
    <w:rsid w:val="006261AC"/>
    <w:rsid w:val="0065155C"/>
    <w:rsid w:val="00663AC9"/>
    <w:rsid w:val="0069738C"/>
    <w:rsid w:val="00767BE9"/>
    <w:rsid w:val="007A4372"/>
    <w:rsid w:val="00913F9D"/>
    <w:rsid w:val="00925080"/>
    <w:rsid w:val="00994CC9"/>
    <w:rsid w:val="009A34F6"/>
    <w:rsid w:val="00A1127D"/>
    <w:rsid w:val="00A25FD3"/>
    <w:rsid w:val="00A32DE9"/>
    <w:rsid w:val="00AD0486"/>
    <w:rsid w:val="00B93E5B"/>
    <w:rsid w:val="00BD0E68"/>
    <w:rsid w:val="00C12DA5"/>
    <w:rsid w:val="00C91D7E"/>
    <w:rsid w:val="00CA3F46"/>
    <w:rsid w:val="00D20146"/>
    <w:rsid w:val="00D30FB6"/>
    <w:rsid w:val="00D42319"/>
    <w:rsid w:val="00DB3CF3"/>
    <w:rsid w:val="00E44288"/>
    <w:rsid w:val="00E453BC"/>
    <w:rsid w:val="00E824F4"/>
    <w:rsid w:val="00EF0387"/>
    <w:rsid w:val="00F756A7"/>
    <w:rsid w:val="00F9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5E113C"/>
  <w15:docId w15:val="{4C62B989-CA08-48B4-88B3-80133916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FB6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uiPriority w:val="9"/>
    <w:unhideWhenUsed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uiPriority w:val="9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FB6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453B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FB6"/>
    <w:rPr>
      <w:rFonts w:asciiTheme="minorHAnsi" w:hAnsiTheme="minorHAnsi"/>
      <w:sz w:val="24"/>
      <w:szCs w:val="24"/>
    </w:rPr>
  </w:style>
  <w:style w:type="table" w:styleId="TableGrid">
    <w:name w:val="Table Grid"/>
    <w:basedOn w:val="TableNormal"/>
    <w:rsid w:val="00C91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12"/>
    <w:unhideWhenUsed/>
    <w:qFormat/>
    <w:rsid w:val="00A25FD3"/>
    <w:rPr>
      <w:iCs/>
      <w:color w:val="595959" w:themeColor="text1" w:themeTint="A6"/>
    </w:rPr>
  </w:style>
  <w:style w:type="paragraph" w:styleId="BlockText">
    <w:name w:val="Block Text"/>
    <w:basedOn w:val="Normal"/>
    <w:semiHidden/>
    <w:unhideWhenUsed/>
    <w:rsid w:val="003164F3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FB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F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164F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4F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4F3"/>
    <w:rPr>
      <w:rFonts w:asciiTheme="minorHAnsi" w:hAnsiTheme="minorHAns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164F3"/>
    <w:rPr>
      <w:b/>
      <w:bCs/>
      <w:caps w:val="0"/>
      <w:smallCaps/>
      <w:color w:val="365F9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64F3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rsid w:val="007A4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l\AppData\Roaming\Microsoft\Templates\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13E068A6CF4928AB287BD24A1B15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2BA54-7172-4CEC-A110-A92A06DE911A}"/>
      </w:docPartPr>
      <w:docPartBody>
        <w:p w:rsidR="00000000" w:rsidRDefault="000963A8">
          <w:pPr>
            <w:pStyle w:val="1213E068A6CF4928AB287BD24A1B152E"/>
          </w:pPr>
          <w:r>
            <w:t>Organization/Committee Name</w:t>
          </w:r>
        </w:p>
      </w:docPartBody>
    </w:docPart>
    <w:docPart>
      <w:docPartPr>
        <w:name w:val="5EDF54C3D3374EA0810C3DC32098A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1BF4C-4C9A-41C9-871B-0D6D858EA435}"/>
      </w:docPartPr>
      <w:docPartBody>
        <w:p w:rsidR="00000000" w:rsidRDefault="000963A8">
          <w:pPr>
            <w:pStyle w:val="5EDF54C3D3374EA0810C3DC32098A13B"/>
          </w:pPr>
          <w:r>
            <w:t>Date</w:t>
          </w:r>
        </w:p>
      </w:docPartBody>
    </w:docPart>
    <w:docPart>
      <w:docPartPr>
        <w:name w:val="CDF460929F124150BCB4EC1311BF1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BB809-1BA4-4692-ACA2-6E6579F5A1C0}"/>
      </w:docPartPr>
      <w:docPartBody>
        <w:p w:rsidR="00000000" w:rsidRDefault="000963A8">
          <w:pPr>
            <w:pStyle w:val="CDF460929F124150BCB4EC1311BF141D"/>
          </w:pPr>
          <w:r w:rsidRPr="00A25FD3">
            <w:rPr>
              <w:rStyle w:val="Emphasis"/>
            </w:rPr>
            <w:t>Attendee names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A8"/>
    <w:rsid w:val="0009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13E068A6CF4928AB287BD24A1B152E">
    <w:name w:val="1213E068A6CF4928AB287BD24A1B152E"/>
  </w:style>
  <w:style w:type="paragraph" w:customStyle="1" w:styleId="A7342BD63DF6493EBECFCE6DC36AA981">
    <w:name w:val="A7342BD63DF6493EBECFCE6DC36AA981"/>
  </w:style>
  <w:style w:type="paragraph" w:customStyle="1" w:styleId="5EDF54C3D3374EA0810C3DC32098A13B">
    <w:name w:val="5EDF54C3D3374EA0810C3DC32098A13B"/>
  </w:style>
  <w:style w:type="paragraph" w:customStyle="1" w:styleId="63E5571AB1674E92BF7D359C51723C21">
    <w:name w:val="63E5571AB1674E92BF7D359C51723C21"/>
  </w:style>
  <w:style w:type="paragraph" w:customStyle="1" w:styleId="1FEB0B3B15C34EA9AABC535391E5F787">
    <w:name w:val="1FEB0B3B15C34EA9AABC535391E5F787"/>
  </w:style>
  <w:style w:type="paragraph" w:customStyle="1" w:styleId="0D8FDD4CB8714B898C7064184E1175BB">
    <w:name w:val="0D8FDD4CB8714B898C7064184E1175BB"/>
  </w:style>
  <w:style w:type="paragraph" w:customStyle="1" w:styleId="B05B6582F1C54C47BDF10F25E93F9875">
    <w:name w:val="B05B6582F1C54C47BDF10F25E93F9875"/>
  </w:style>
  <w:style w:type="character" w:styleId="Emphasis">
    <w:name w:val="Emphasis"/>
    <w:basedOn w:val="DefaultParagraphFont"/>
    <w:uiPriority w:val="12"/>
    <w:unhideWhenUsed/>
    <w:qFormat/>
    <w:rPr>
      <w:iCs/>
      <w:color w:val="595959" w:themeColor="text1" w:themeTint="A6"/>
    </w:rPr>
  </w:style>
  <w:style w:type="paragraph" w:customStyle="1" w:styleId="F1AA6ED334BC499C81083FE3EE0E9964">
    <w:name w:val="F1AA6ED334BC499C81083FE3EE0E9964"/>
  </w:style>
  <w:style w:type="paragraph" w:customStyle="1" w:styleId="190B1E38AA764CAE95F1755FFD918FCE">
    <w:name w:val="190B1E38AA764CAE95F1755FFD918FCE"/>
  </w:style>
  <w:style w:type="paragraph" w:customStyle="1" w:styleId="098EF411D5C644E697B512198E8E0394">
    <w:name w:val="098EF411D5C644E697B512198E8E0394"/>
  </w:style>
  <w:style w:type="paragraph" w:customStyle="1" w:styleId="5E8FDB64E28A46F5B52915AC91A84864">
    <w:name w:val="5E8FDB64E28A46F5B52915AC91A84864"/>
  </w:style>
  <w:style w:type="paragraph" w:customStyle="1" w:styleId="9F38E00FDE6F4EA28D767413CCAEA7C2">
    <w:name w:val="9F38E00FDE6F4EA28D767413CCAEA7C2"/>
  </w:style>
  <w:style w:type="paragraph" w:customStyle="1" w:styleId="9BB2943E112B4713A338E1A90B7596D0">
    <w:name w:val="9BB2943E112B4713A338E1A90B7596D0"/>
  </w:style>
  <w:style w:type="paragraph" w:customStyle="1" w:styleId="44776E55DB1B4FBC8BDC7FC4C380E054">
    <w:name w:val="44776E55DB1B4FBC8BDC7FC4C380E054"/>
  </w:style>
  <w:style w:type="paragraph" w:customStyle="1" w:styleId="709163B9F0544A5E9DFC2C77D282C683">
    <w:name w:val="709163B9F0544A5E9DFC2C77D282C683"/>
  </w:style>
  <w:style w:type="paragraph" w:customStyle="1" w:styleId="CDF460929F124150BCB4EC1311BF141D">
    <w:name w:val="CDF460929F124150BCB4EC1311BF141D"/>
  </w:style>
  <w:style w:type="paragraph" w:customStyle="1" w:styleId="AD773B5CF0B04B4CBF5213D24A40217F">
    <w:name w:val="AD773B5CF0B04B4CBF5213D24A40217F"/>
  </w:style>
  <w:style w:type="paragraph" w:customStyle="1" w:styleId="4D2888F874564A34B7B9581C013AA055">
    <w:name w:val="4D2888F874564A34B7B9581C013AA055"/>
  </w:style>
  <w:style w:type="paragraph" w:customStyle="1" w:styleId="D2F3B063D8324620BA077EFD4456E004">
    <w:name w:val="D2F3B063D8324620BA077EFD4456E004"/>
  </w:style>
  <w:style w:type="paragraph" w:customStyle="1" w:styleId="AB1A2AFA6AAD4ECE9B42B3804ABD2692">
    <w:name w:val="AB1A2AFA6AAD4ECE9B42B3804ABD2692"/>
  </w:style>
  <w:style w:type="paragraph" w:customStyle="1" w:styleId="0101BF64360C40AB8E8BA8476D2FF674">
    <w:name w:val="0101BF64360C40AB8E8BA8476D2FF67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C6CE66EA10147B88943A6A03F418C69">
    <w:name w:val="EC6CE66EA10147B88943A6A03F418C69"/>
  </w:style>
  <w:style w:type="paragraph" w:customStyle="1" w:styleId="B3450F612D01466B9ECFB5414DFD71A8">
    <w:name w:val="B3450F612D01466B9ECFB5414DFD71A8"/>
  </w:style>
  <w:style w:type="paragraph" w:customStyle="1" w:styleId="A9C73785434B471F9C70BF25BEE3CA80">
    <w:name w:val="A9C73785434B471F9C70BF25BEE3CA80"/>
  </w:style>
  <w:style w:type="paragraph" w:customStyle="1" w:styleId="130288FDD4AC4C3FB3496EDEFA60F6FF">
    <w:name w:val="130288FDD4AC4C3FB3496EDEFA60F6FF"/>
  </w:style>
  <w:style w:type="paragraph" w:customStyle="1" w:styleId="3C21658606C245669F5DAD466C84BF81">
    <w:name w:val="3C21658606C245669F5DAD466C84BF81"/>
  </w:style>
  <w:style w:type="paragraph" w:customStyle="1" w:styleId="A4C544F2BF234DCDAE4F187C1B1ECC5A">
    <w:name w:val="A4C544F2BF234DCDAE4F187C1B1ECC5A"/>
  </w:style>
  <w:style w:type="paragraph" w:customStyle="1" w:styleId="0C46F6A9BFE64F4A9C75C6A0529112E6">
    <w:name w:val="0C46F6A9BFE64F4A9C75C6A0529112E6"/>
  </w:style>
  <w:style w:type="paragraph" w:customStyle="1" w:styleId="EF807E96D6404E3A89C4C3B4312BEF92">
    <w:name w:val="EF807E96D6404E3A89C4C3B4312BEF92"/>
  </w:style>
  <w:style w:type="paragraph" w:customStyle="1" w:styleId="9828C22421E947BAABF12AC5F3F21E3A">
    <w:name w:val="9828C22421E947BAABF12AC5F3F21E3A"/>
  </w:style>
  <w:style w:type="paragraph" w:customStyle="1" w:styleId="40CA0D993DED4E50835C3C29A3308ED1">
    <w:name w:val="40CA0D993DED4E50835C3C29A3308ED1"/>
  </w:style>
  <w:style w:type="paragraph" w:customStyle="1" w:styleId="E570DA83DBE94BADB94CF9315E730290">
    <w:name w:val="E570DA83DBE94BADB94CF9315E730290"/>
  </w:style>
  <w:style w:type="paragraph" w:customStyle="1" w:styleId="C0AA75AF60C0428D99B1E0722441369B">
    <w:name w:val="C0AA75AF60C0428D99B1E0722441369B"/>
  </w:style>
  <w:style w:type="paragraph" w:customStyle="1" w:styleId="4EF40B7193B34DF0B2B9F2AF3FBAD6AF">
    <w:name w:val="4EF40B7193B34DF0B2B9F2AF3FBAD6AF"/>
  </w:style>
  <w:style w:type="paragraph" w:customStyle="1" w:styleId="4397891526BC488E81889636B82D66BC">
    <w:name w:val="4397891526BC488E81889636B82D66BC"/>
  </w:style>
  <w:style w:type="paragraph" w:customStyle="1" w:styleId="1FE79684777C46A9A6D444B9407D8B88">
    <w:name w:val="1FE79684777C46A9A6D444B9407D8B88"/>
  </w:style>
  <w:style w:type="paragraph" w:customStyle="1" w:styleId="2F2691683B904DD2938F3F97CBF90032">
    <w:name w:val="2F2691683B904DD2938F3F97CBF90032"/>
  </w:style>
  <w:style w:type="paragraph" w:customStyle="1" w:styleId="D37A5DA5E5BF470E96F178D0EFB86E30">
    <w:name w:val="D37A5DA5E5BF470E96F178D0EFB86E30"/>
  </w:style>
  <w:style w:type="paragraph" w:customStyle="1" w:styleId="0EDC50EE9EBE4EE0A250BDBC981B32CB">
    <w:name w:val="0EDC50EE9EBE4EE0A250BDBC981B32CB"/>
  </w:style>
  <w:style w:type="paragraph" w:customStyle="1" w:styleId="23F6D0D771B345D88A552C4A1922CAA2">
    <w:name w:val="23F6D0D771B345D88A552C4A1922CAA2"/>
  </w:style>
  <w:style w:type="paragraph" w:customStyle="1" w:styleId="1F00C80139B440B193CBA2675C6B14D8">
    <w:name w:val="1F00C80139B440B193CBA2675C6B14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</Template>
  <TotalTime>43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Informal Committee Meeting for Mel Moreno</dc:subject>
  <dc:creator>Mel</dc:creator>
  <cp:keywords>June 7, 2019</cp:keywords>
  <dc:description/>
  <cp:lastModifiedBy>Moreno,Melissa M</cp:lastModifiedBy>
  <cp:revision>1</cp:revision>
  <cp:lastPrinted>2012-01-04T23:03:00Z</cp:lastPrinted>
  <dcterms:created xsi:type="dcterms:W3CDTF">2019-05-30T00:14:00Z</dcterms:created>
  <dcterms:modified xsi:type="dcterms:W3CDTF">2019-05-30T00:57:00Z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v-shbahu@microsoft.com</vt:lpwstr>
  </property>
  <property fmtid="{D5CDD505-2E9C-101B-9397-08002B2CF9AE}" pid="13" name="MSIP_Label_f42aa342-8706-4288-bd11-ebb85995028c_SetDate">
    <vt:lpwstr>2018-04-11T09:03:44.2469821Z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